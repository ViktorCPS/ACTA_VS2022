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75" w:rsidRPr="001E07D0" w:rsidRDefault="003A6675" w:rsidP="001E0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E07D0">
        <w:rPr>
          <w:rFonts w:ascii="Times New Roman" w:hAnsi="Times New Roman" w:cs="Times New Roman"/>
          <w:b/>
          <w:bCs/>
        </w:rPr>
        <w:t>Problem:</w:t>
      </w:r>
      <w:r w:rsidRPr="001E07D0">
        <w:rPr>
          <w:rFonts w:ascii="Times New Roman" w:hAnsi="Times New Roman" w:cs="Times New Roman"/>
        </w:rPr>
        <w:t xml:space="preserve"> Dvadesetak zaposlenih nije imalo praznik zato sto im za te dane nije ni bila dodeljena ikakva satnica ili im je dodeljena pogresna satnica sa ‘praznim’ danima. </w:t>
      </w:r>
      <w:r w:rsidRPr="001E07D0">
        <w:rPr>
          <w:rFonts w:ascii="Times New Roman" w:hAnsi="Times New Roman" w:cs="Times New Roman"/>
          <w:b/>
          <w:bCs/>
        </w:rPr>
        <w:t>Resenje:</w:t>
      </w:r>
      <w:r w:rsidRPr="001E07D0">
        <w:rPr>
          <w:rFonts w:ascii="Times New Roman" w:hAnsi="Times New Roman" w:cs="Times New Roman"/>
        </w:rPr>
        <w:t xml:space="preserve"> Kad im je dodeljena satnica, napravljeni su i parovi praznika.</w:t>
      </w:r>
      <w:r>
        <w:rPr>
          <w:rFonts w:ascii="Times New Roman" w:hAnsi="Times New Roman" w:cs="Times New Roman"/>
          <w:color w:val="0000FF"/>
        </w:rPr>
        <w:t>Nekima su izbrisane satnice kroz izmenu smene sto je ispravljeno sredinom maja, pa se nece ponovo javljati.</w:t>
      </w:r>
    </w:p>
    <w:p w:rsidR="003A6675" w:rsidRPr="001E07D0" w:rsidRDefault="003A6675" w:rsidP="001E0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E07D0">
        <w:rPr>
          <w:rFonts w:ascii="Times New Roman" w:hAnsi="Times New Roman" w:cs="Times New Roman"/>
          <w:b/>
          <w:bCs/>
        </w:rPr>
        <w:t xml:space="preserve">Problem: </w:t>
      </w:r>
      <w:r w:rsidRPr="001E07D0">
        <w:rPr>
          <w:rFonts w:ascii="Times New Roman" w:hAnsi="Times New Roman" w:cs="Times New Roman"/>
        </w:rPr>
        <w:t xml:space="preserve">Par zaposlenih je bilo prikazano kao da su presli na RETIRED dan ranije, tako su stigli podaci iz PA. </w:t>
      </w:r>
      <w:r w:rsidRPr="001E07D0">
        <w:rPr>
          <w:rFonts w:ascii="Times New Roman" w:hAnsi="Times New Roman" w:cs="Times New Roman"/>
          <w:b/>
          <w:bCs/>
        </w:rPr>
        <w:t>Resenje:</w:t>
      </w:r>
      <w:r w:rsidRPr="001E07D0">
        <w:rPr>
          <w:rFonts w:ascii="Times New Roman" w:hAnsi="Times New Roman" w:cs="Times New Roman"/>
        </w:rPr>
        <w:t xml:space="preserve"> Upravo se usaglasava sa PA sta znace datumi validnosti promene koje salju pa ovi slucajevi ne bi trebalo vise da se </w:t>
      </w:r>
      <w:r>
        <w:rPr>
          <w:rFonts w:ascii="Times New Roman" w:hAnsi="Times New Roman" w:cs="Times New Roman"/>
        </w:rPr>
        <w:t>ponavljaju</w:t>
      </w:r>
      <w:r w:rsidRPr="001E07D0">
        <w:rPr>
          <w:rFonts w:ascii="Times New Roman" w:hAnsi="Times New Roman" w:cs="Times New Roman"/>
        </w:rPr>
        <w:t>.</w:t>
      </w:r>
    </w:p>
    <w:p w:rsidR="003A6675" w:rsidRPr="001E07D0" w:rsidRDefault="003A6675" w:rsidP="001E0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E07D0">
        <w:rPr>
          <w:rFonts w:ascii="Times New Roman" w:hAnsi="Times New Roman" w:cs="Times New Roman"/>
          <w:b/>
          <w:bCs/>
        </w:rPr>
        <w:t xml:space="preserve">Problem: </w:t>
      </w:r>
      <w:r w:rsidRPr="001E07D0">
        <w:rPr>
          <w:rFonts w:ascii="Times New Roman" w:hAnsi="Times New Roman" w:cs="Times New Roman"/>
        </w:rPr>
        <w:t xml:space="preserve">Postojao je problem sa paid leave counter-om, vise dana u counter-u nego sto je paid leave parova. Petrina je poslala za jednog, ali bilo ih je 20-30. </w:t>
      </w:r>
      <w:r w:rsidRPr="001E07D0">
        <w:rPr>
          <w:rFonts w:ascii="Times New Roman" w:hAnsi="Times New Roman" w:cs="Times New Roman"/>
          <w:b/>
          <w:bCs/>
        </w:rPr>
        <w:t>Resenje:</w:t>
      </w:r>
      <w:r w:rsidRPr="001E07D0">
        <w:rPr>
          <w:rFonts w:ascii="Times New Roman" w:hAnsi="Times New Roman" w:cs="Times New Roman"/>
        </w:rPr>
        <w:t xml:space="preserve"> To je bila moja greska u uvecanju counter-a iz aplikacije. Postojeci counter-i su ispravljeni, ispravljen je i code aplikacije i ovih gresaka vise nece biti.</w:t>
      </w:r>
    </w:p>
    <w:p w:rsidR="003A6675" w:rsidRPr="001E07D0" w:rsidRDefault="003A6675" w:rsidP="001E0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E07D0">
        <w:rPr>
          <w:rFonts w:ascii="Times New Roman" w:hAnsi="Times New Roman" w:cs="Times New Roman"/>
          <w:b/>
          <w:bCs/>
        </w:rPr>
        <w:t xml:space="preserve">Problem: </w:t>
      </w:r>
      <w:r w:rsidRPr="001E07D0">
        <w:rPr>
          <w:rFonts w:ascii="Times New Roman" w:hAnsi="Times New Roman" w:cs="Times New Roman"/>
        </w:rPr>
        <w:t xml:space="preserve">Coveku je neko zadao bolovanje u subotu kada nije radio. </w:t>
      </w:r>
      <w:r w:rsidRPr="001E07D0">
        <w:rPr>
          <w:rFonts w:ascii="Times New Roman" w:hAnsi="Times New Roman" w:cs="Times New Roman"/>
          <w:b/>
          <w:bCs/>
        </w:rPr>
        <w:t>Resenje:</w:t>
      </w:r>
      <w:r w:rsidRPr="001E07D0">
        <w:rPr>
          <w:rFonts w:ascii="Times New Roman" w:hAnsi="Times New Roman" w:cs="Times New Roman"/>
        </w:rPr>
        <w:t xml:space="preserve"> Pogresno zadata satnica. Po zadatoj satnici je trebao da radi u subotu i napravljeni unjustified mu je stavljen na bolovanje. Izmenjena satnica, parovi reprocesirani i bolovanja vise nema za taj dan.</w:t>
      </w:r>
    </w:p>
    <w:p w:rsidR="003A6675" w:rsidRPr="00BF0A49" w:rsidRDefault="003A6675" w:rsidP="001E0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1E07D0"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  <w:b/>
          <w:bCs/>
        </w:rPr>
        <w:t xml:space="preserve"> </w:t>
      </w:r>
      <w:r w:rsidRPr="00BF0A49">
        <w:rPr>
          <w:rFonts w:ascii="Times New Roman" w:hAnsi="Times New Roman" w:cs="Times New Roman"/>
        </w:rPr>
        <w:t>Redovan rad vikendom, u</w:t>
      </w:r>
      <w:r>
        <w:rPr>
          <w:rFonts w:ascii="Times New Roman" w:hAnsi="Times New Roman" w:cs="Times New Roman"/>
        </w:rPr>
        <w:t xml:space="preserve">mesto prekovremenih i zaradjenih sati, usled pogresno zadate satnice. </w:t>
      </w:r>
      <w:r>
        <w:rPr>
          <w:rFonts w:ascii="Times New Roman" w:hAnsi="Times New Roman" w:cs="Times New Roman"/>
          <w:b/>
          <w:bCs/>
        </w:rPr>
        <w:t>Resenje:</w:t>
      </w:r>
      <w:r>
        <w:rPr>
          <w:rFonts w:ascii="Times New Roman" w:hAnsi="Times New Roman" w:cs="Times New Roman"/>
        </w:rPr>
        <w:t xml:space="preserve"> Ispravljena satnica, reprocesirani podaci, izdeljeni i promenjeni na zeljene prekovremene tipove.</w:t>
      </w:r>
    </w:p>
    <w:p w:rsidR="003A6675" w:rsidRPr="00A168E9" w:rsidRDefault="003A6675" w:rsidP="001E0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</w:rPr>
        <w:t xml:space="preserve"> Covek je dve noci zaredom radio, i odmah ujutru otisao na godisnji. Trebalo je sve nocu da budu prekovremeni sati, a ujutru prva smena i godisnji za te sate. Bile su mu zadate, nepravilno, trece smene za te dve noci, pa podaci nisu odgovarali zeljama. </w:t>
      </w:r>
      <w:r w:rsidRPr="00A168E9">
        <w:rPr>
          <w:rFonts w:ascii="Times New Roman" w:hAnsi="Times New Roman" w:cs="Times New Roman"/>
          <w:b/>
          <w:bCs/>
        </w:rPr>
        <w:t>Resenje: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Promenjene satnice, ta dva dana stavljena na slobodne, a poslednji da radi prvu smenu. Za poslednji zadat godisnji, a ova dva dana nocnog rada stavljena na zeljene prekovremene. Tu je postojao i problem nepravilnog zaokruzivanja prekovremenih sati koji pocinju od ponoci koje napravi DP, Natasa ce to pogledati i ispraviti. Doduse, da su mu satnice bile ispravno zadate i da mu ja nisam menjala satnicu i ispravno zadavala trecu smenu za ta dva dana (jer sam razumela da je covek dva dana radio trecu, a ne prekovremeno), tih parova ne bi ni bilo, vec bi se ti nocni prekovremeni morali unositi rucno.</w:t>
      </w:r>
    </w:p>
    <w:p w:rsidR="003A6675" w:rsidRPr="005A7AC5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A7AC5">
        <w:rPr>
          <w:rFonts w:ascii="Times New Roman" w:hAnsi="Times New Roman" w:cs="Times New Roman"/>
          <w:b/>
          <w:bCs/>
        </w:rPr>
        <w:t>Problem:</w:t>
      </w:r>
      <w:r w:rsidRPr="005A7AC5">
        <w:rPr>
          <w:rFonts w:ascii="Times New Roman" w:hAnsi="Times New Roman" w:cs="Times New Roman"/>
        </w:rPr>
        <w:t xml:space="preserve"> Flexy satnice – coveku je nedostajalo 15min nekog tipa u okviru radnog vremena. </w:t>
      </w:r>
      <w:r w:rsidRPr="005A7AC5">
        <w:rPr>
          <w:rFonts w:ascii="Times New Roman" w:hAnsi="Times New Roman" w:cs="Times New Roman"/>
          <w:b/>
          <w:bCs/>
        </w:rPr>
        <w:t>Rese</w:t>
      </w:r>
      <w:r>
        <w:rPr>
          <w:rFonts w:ascii="Times New Roman" w:hAnsi="Times New Roman" w:cs="Times New Roman"/>
          <w:b/>
          <w:bCs/>
        </w:rPr>
        <w:t>n</w:t>
      </w:r>
      <w:r w:rsidRPr="005A7AC5">
        <w:rPr>
          <w:rFonts w:ascii="Times New Roman" w:hAnsi="Times New Roman" w:cs="Times New Roman"/>
          <w:b/>
          <w:bCs/>
        </w:rPr>
        <w:t xml:space="preserve">je: </w:t>
      </w:r>
      <w:r w:rsidRPr="005A7AC5">
        <w:rPr>
          <w:rFonts w:ascii="Times New Roman" w:hAnsi="Times New Roman" w:cs="Times New Roman"/>
        </w:rPr>
        <w:t xml:space="preserve">Podaci su sredjeni rucno, a Natasa ce pogledati zasto mu DP </w:t>
      </w:r>
      <w:r>
        <w:rPr>
          <w:rFonts w:ascii="Times New Roman" w:hAnsi="Times New Roman" w:cs="Times New Roman"/>
        </w:rPr>
        <w:t>nije napravio i tih 15min.</w:t>
      </w:r>
      <w:r>
        <w:rPr>
          <w:rFonts w:ascii="Times New Roman" w:hAnsi="Times New Roman" w:cs="Times New Roman"/>
          <w:color w:val="0000FF"/>
        </w:rPr>
        <w:t>Pretpostavljam da je to bio bug u DP ranije, jer sada ne mogu da izazovem slucaj (koristim konkretan primer gde je doslo do greske i opet lepo kreira)</w:t>
      </w:r>
    </w:p>
    <w:p w:rsidR="003A6675" w:rsidRPr="00ED615D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</w:rPr>
        <w:t xml:space="preserve"> </w:t>
      </w:r>
      <w:r w:rsidRPr="005A7AC5">
        <w:rPr>
          <w:rFonts w:ascii="Times New Roman" w:hAnsi="Times New Roman" w:cs="Times New Roman"/>
        </w:rPr>
        <w:t>Parovi iz</w:t>
      </w:r>
      <w:r>
        <w:rPr>
          <w:rFonts w:ascii="Times New Roman" w:hAnsi="Times New Roman" w:cs="Times New Roman"/>
        </w:rPr>
        <w:t xml:space="preserve"> trece smene se ne vide ili se vide kao prekovremeni sati, zato sto nije ispravno zadata satnica za trecu smenu (ima pocetak, nema kraj ili obrnuto). </w:t>
      </w:r>
      <w:r>
        <w:rPr>
          <w:rFonts w:ascii="Times New Roman" w:hAnsi="Times New Roman" w:cs="Times New Roman"/>
          <w:b/>
          <w:bCs/>
        </w:rPr>
        <w:t>Resenje:</w:t>
      </w:r>
      <w:r>
        <w:rPr>
          <w:rFonts w:ascii="Times New Roman" w:hAnsi="Times New Roman" w:cs="Times New Roman"/>
        </w:rPr>
        <w:t xml:space="preserve"> Satnica ispravno zadata, podaci reprocesirani ispravno.</w:t>
      </w:r>
    </w:p>
    <w:p w:rsidR="003A6675" w:rsidRPr="00ED615D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</w:rPr>
        <w:t xml:space="preserve"> Covek izlazi iz trece i istog dana dolazi u drugu smenu. Retko se desava, ali ima takvih slucajeva. I neki od parova mu se ne vidi, ili nocni ili druga smena, u zavisnosti kakva mu je satnica zadata. </w:t>
      </w:r>
      <w:r>
        <w:rPr>
          <w:rFonts w:ascii="Times New Roman" w:hAnsi="Times New Roman" w:cs="Times New Roman"/>
          <w:b/>
          <w:bCs/>
        </w:rPr>
        <w:t xml:space="preserve">Resenje: </w:t>
      </w:r>
      <w:r>
        <w:rPr>
          <w:rFonts w:ascii="Times New Roman" w:hAnsi="Times New Roman" w:cs="Times New Roman"/>
        </w:rPr>
        <w:t>Napravljena je korektivna satnica za trecu smenu koja ima interval zavrsetka trece smene i interval druge smene i za takve dane je zadata ta satnica i podaci su ispravno reprocesirani.</w:t>
      </w:r>
    </w:p>
    <w:p w:rsidR="003A6675" w:rsidRPr="008C2351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</w:rPr>
        <w:t xml:space="preserve"> Covek je jedan dan radio mimo svoje smene i imao je manje redovnog rada, a visak prekovremenog. Verovatno mu DP nije napravio pocetno kasnjenje i unjustified, ne znam. Natasa gleda. </w:t>
      </w:r>
      <w:r w:rsidRPr="008C2351">
        <w:rPr>
          <w:rFonts w:ascii="Times New Roman" w:hAnsi="Times New Roman" w:cs="Times New Roman"/>
          <w:b/>
          <w:bCs/>
        </w:rPr>
        <w:t>Resenje: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Promenjena mu je satnica za taj, reprocesirani podaci i dodeljen zeljeni prekovremeni tip.</w:t>
      </w:r>
    </w:p>
    <w:p w:rsidR="003A6675" w:rsidRPr="008C2351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</w:rPr>
        <w:t xml:space="preserve"> Jedan zaposleni je pod posebnim ugovorom, koliko sam shvatila, dolazi kad treba i ostaje koliko treba i svako prisustvo mu se tretira kao redovan rad. </w:t>
      </w:r>
      <w:r>
        <w:rPr>
          <w:rFonts w:ascii="Times New Roman" w:hAnsi="Times New Roman" w:cs="Times New Roman"/>
          <w:b/>
          <w:bCs/>
        </w:rPr>
        <w:t>Resenje:</w:t>
      </w:r>
      <w:r>
        <w:rPr>
          <w:rFonts w:ascii="Times New Roman" w:hAnsi="Times New Roman" w:cs="Times New Roman"/>
        </w:rPr>
        <w:t xml:space="preserve"> Ovaj zaposleni ima zadatu satnicu, nema nijednu registraciju, sve mu je menjano rucno. Sve parove koji su zadati rucno sam u bazi promenila na redovan rad. Unjustified koje je pravio DP prema zadatoj satnici nisam dirala. Generalno resenje za ovaj slucaj nemamo. Oni ga u PA unose kao WC i neku posebnu kategoriju u PA koja ne stize do nas. Trebalo bi se dogovoriti sa njima da ovakvi zaposleni imaju poseban tip pa da mozemo da ih tretiramo na poseban nacin i u DP i pri rucnoj manipulaciji.</w:t>
      </w:r>
    </w:p>
    <w:p w:rsidR="003A6675" w:rsidRPr="001E0F02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Problem:</w:t>
      </w:r>
      <w:r>
        <w:rPr>
          <w:rFonts w:ascii="Times New Roman" w:hAnsi="Times New Roman" w:cs="Times New Roman"/>
        </w:rPr>
        <w:t xml:space="preserve"> Dupliranje sati u trecoj smeni u izvestajima iako su parovi u bazi korektni, ali satnica nije. </w:t>
      </w:r>
      <w:r>
        <w:rPr>
          <w:rFonts w:ascii="Times New Roman" w:hAnsi="Times New Roman" w:cs="Times New Roman"/>
          <w:b/>
          <w:bCs/>
        </w:rPr>
        <w:t>Resenje:</w:t>
      </w:r>
      <w:r>
        <w:rPr>
          <w:rFonts w:ascii="Times New Roman" w:hAnsi="Times New Roman" w:cs="Times New Roman"/>
        </w:rPr>
        <w:t xml:space="preserve"> Izmenjena satnica, podaci reprocesirani i novi izvestaji su korektni. </w:t>
      </w:r>
      <w:r w:rsidRPr="001E0F02">
        <w:rPr>
          <w:rFonts w:ascii="Times New Roman" w:hAnsi="Times New Roman" w:cs="Times New Roman"/>
          <w:color w:val="0000FF"/>
        </w:rPr>
        <w:t>Izme</w:t>
      </w:r>
      <w:r>
        <w:rPr>
          <w:rFonts w:ascii="Times New Roman" w:hAnsi="Times New Roman" w:cs="Times New Roman"/>
          <w:color w:val="0000FF"/>
        </w:rPr>
        <w:t>njen je i obracun da mu ne racuna duplo bez obzira da li mu je ispravna satnica(mada im to nece resiti problem pogresno zadatih satnica)</w:t>
      </w:r>
    </w:p>
    <w:p w:rsidR="003A6675" w:rsidRPr="00676814" w:rsidRDefault="003A6675" w:rsidP="005A7A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Problem: </w:t>
      </w:r>
      <w:r w:rsidRPr="001E0F02">
        <w:rPr>
          <w:rFonts w:ascii="Times New Roman" w:hAnsi="Times New Roman" w:cs="Times New Roman"/>
          <w:color w:val="0000FF"/>
        </w:rPr>
        <w:t>Na pocetku maja su neki prolasci ubacivani duplo i kreirani su parovi koji se preklapaju</w:t>
      </w:r>
      <w:r>
        <w:rPr>
          <w:rFonts w:ascii="Times New Roman" w:hAnsi="Times New Roman" w:cs="Times New Roman"/>
          <w:b/>
          <w:bCs/>
          <w:color w:val="0000FF"/>
        </w:rPr>
        <w:t xml:space="preserve">. </w:t>
      </w:r>
      <w:r w:rsidRPr="001E0F02">
        <w:rPr>
          <w:rFonts w:ascii="Times New Roman" w:hAnsi="Times New Roman" w:cs="Times New Roman"/>
          <w:color w:val="0000FF"/>
        </w:rPr>
        <w:t>Za te zaposelne</w:t>
      </w:r>
      <w:r>
        <w:rPr>
          <w:rFonts w:ascii="Times New Roman" w:hAnsi="Times New Roman" w:cs="Times New Roman"/>
          <w:color w:val="0000FF"/>
        </w:rPr>
        <w:t xml:space="preserve"> je DP stalno reprocesirao podatke jer se nikad ne proglase za pair_processed_gen_used, pa su se gubile rucne izmene. </w:t>
      </w:r>
      <w:r>
        <w:rPr>
          <w:rFonts w:ascii="Times New Roman" w:hAnsi="Times New Roman" w:cs="Times New Roman"/>
          <w:b/>
          <w:bCs/>
          <w:color w:val="0000FF"/>
        </w:rPr>
        <w:t xml:space="preserve">Resenje: </w:t>
      </w:r>
      <w:r>
        <w:rPr>
          <w:rFonts w:ascii="Times New Roman" w:hAnsi="Times New Roman" w:cs="Times New Roman"/>
          <w:color w:val="0000FF"/>
        </w:rPr>
        <w:t>Proglasila sam sve duplirane parove na pair_processed_gen_used = 1.</w:t>
      </w:r>
    </w:p>
    <w:p w:rsidR="003A6675" w:rsidRPr="005A7AC5" w:rsidRDefault="003A6675" w:rsidP="00EA068E">
      <w:pPr>
        <w:pStyle w:val="ListParagraph"/>
        <w:ind w:left="810"/>
        <w:jc w:val="both"/>
        <w:rPr>
          <w:rFonts w:ascii="Times New Roman" w:hAnsi="Times New Roman" w:cs="Times New Roman"/>
          <w:b/>
          <w:bCs/>
        </w:rPr>
      </w:pPr>
    </w:p>
    <w:sectPr w:rsidR="003A6675" w:rsidRPr="005A7AC5" w:rsidSect="008F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0566"/>
    <w:multiLevelType w:val="hybridMultilevel"/>
    <w:tmpl w:val="2560327A"/>
    <w:lvl w:ilvl="0" w:tplc="CE4E35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73161"/>
    <w:multiLevelType w:val="hybridMultilevel"/>
    <w:tmpl w:val="B834372C"/>
    <w:lvl w:ilvl="0" w:tplc="07EE81D8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B57BE"/>
    <w:multiLevelType w:val="hybridMultilevel"/>
    <w:tmpl w:val="B5D07462"/>
    <w:lvl w:ilvl="0" w:tplc="CE4E35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3C08"/>
    <w:multiLevelType w:val="hybridMultilevel"/>
    <w:tmpl w:val="5ACE24A0"/>
    <w:lvl w:ilvl="0" w:tplc="CE4E35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087"/>
    <w:rsid w:val="001E07D0"/>
    <w:rsid w:val="001E0F02"/>
    <w:rsid w:val="002725E0"/>
    <w:rsid w:val="00313087"/>
    <w:rsid w:val="003A6675"/>
    <w:rsid w:val="005A7AC5"/>
    <w:rsid w:val="00676814"/>
    <w:rsid w:val="007856A0"/>
    <w:rsid w:val="008341A4"/>
    <w:rsid w:val="008C2351"/>
    <w:rsid w:val="008F722E"/>
    <w:rsid w:val="009510F3"/>
    <w:rsid w:val="00A168E9"/>
    <w:rsid w:val="00A968CE"/>
    <w:rsid w:val="00BF0A49"/>
    <w:rsid w:val="00EA068E"/>
    <w:rsid w:val="00ED615D"/>
    <w:rsid w:val="00F1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2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1308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8C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2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4109</TotalTime>
  <Pages>2</Pages>
  <Words>721</Words>
  <Characters>4116</Characters>
  <Application>Microsoft Office Outlook</Application>
  <DocSecurity>0</DocSecurity>
  <Lines>0</Lines>
  <Paragraphs>0</Paragraphs>
  <ScaleCrop>false</ScaleCrop>
  <Company>SDDITG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Danko Djuric</cp:lastModifiedBy>
  <cp:revision>7</cp:revision>
  <dcterms:created xsi:type="dcterms:W3CDTF">2012-06-21T09:39:00Z</dcterms:created>
  <dcterms:modified xsi:type="dcterms:W3CDTF">2012-06-25T07:55:00Z</dcterms:modified>
</cp:coreProperties>
</file>